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E3DF0" w:rsidRDefault="00E86955">
              <w:pPr>
                <w:pStyle w:val="Publishwithline"/>
              </w:pPr>
              <w:r>
                <w:t xml:space="preserve">A Venn </w:t>
              </w:r>
              <w:proofErr w:type="gramStart"/>
              <w:r>
                <w:t>Diagram</w:t>
              </w:r>
              <w:proofErr w:type="gramEnd"/>
              <w:r>
                <w:t xml:space="preserve"> of discussion</w:t>
              </w:r>
            </w:p>
          </w:sdtContent>
        </w:sdt>
        <w:p w:rsidR="004E3DF0" w:rsidRDefault="004E3DF0">
          <w:pPr>
            <w:pStyle w:val="underline"/>
          </w:pPr>
        </w:p>
        <w:p w:rsidR="004E3DF0" w:rsidRDefault="00AA513C">
          <w:pPr>
            <w:pStyle w:val="PadderBetweenControlandBody"/>
          </w:pPr>
        </w:p>
      </w:sdtContent>
    </w:sdt>
    <w:p w:rsidR="004E3DF0" w:rsidRDefault="00E86955">
      <w:r>
        <w:t>I want to write a program that can track the overlap between different areas of discussion, by following hashtags to see what subject matters are spoken of together, or within a short distance of each other. What topics bring up other topics, or are spoken of together, or share many posters – what is related to what on the web.</w:t>
      </w:r>
    </w:p>
    <w:p w:rsidR="00E86955" w:rsidRDefault="00E86955">
      <w:r>
        <w:t xml:space="preserve">I would like to build this function into my on blog which I could also use for other issues, as a blog or a </w:t>
      </w:r>
      <w:proofErr w:type="spellStart"/>
      <w:r>
        <w:t>facebook</w:t>
      </w:r>
      <w:proofErr w:type="spellEnd"/>
      <w:r>
        <w:t xml:space="preserve"> page is seen as necessary these days.</w:t>
      </w:r>
    </w:p>
    <w:p w:rsidR="00E86955" w:rsidRDefault="00E86955">
      <w:r>
        <w:t xml:space="preserve">I would like it to be compatible with </w:t>
      </w:r>
      <w:proofErr w:type="spellStart"/>
      <w:proofErr w:type="gramStart"/>
      <w:r>
        <w:t>microsoft’s</w:t>
      </w:r>
      <w:proofErr w:type="spellEnd"/>
      <w:proofErr w:type="gramEnd"/>
      <w:r>
        <w:t xml:space="preserve"> words publish feature, because being able to write it up in word and go straight to publish is just neat.</w:t>
      </w:r>
      <w:bookmarkStart w:id="0" w:name="_GoBack"/>
      <w:bookmarkEnd w:id="0"/>
    </w:p>
    <w:sectPr w:rsidR="00E869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86955"/>
    <w:rsid w:val="004E3DF0"/>
    <w:rsid w:val="00AA513C"/>
    <w:rsid w:val="00DE5A18"/>
    <w:rsid w:val="00E8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F59BC-675F-4E62-884D-47D9C749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emiah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932B6-A794-4ABB-80C8-AF5520C094D7}"/>
      </w:docPartPr>
      <w:docPartBody>
        <w:p w:rsidR="00000000" w:rsidRDefault="0047658E">
          <w:r w:rsidRPr="0025282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8E"/>
    <w:rsid w:val="0047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5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 Venn Diagram of discussion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Nehemiah Newell</dc:creator>
  <cp:keywords/>
  <dc:description/>
  <cp:lastModifiedBy>Nehemiah Newell</cp:lastModifiedBy>
  <cp:revision>1</cp:revision>
  <dcterms:created xsi:type="dcterms:W3CDTF">2015-08-31T17:03:00Z</dcterms:created>
  <dcterms:modified xsi:type="dcterms:W3CDTF">2015-08-31T17:14:00Z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